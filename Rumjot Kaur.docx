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50"/>
        <w:gridCol w:w="1980"/>
        <w:gridCol w:w="20"/>
        <w:gridCol w:w="4030"/>
        <w:gridCol w:w="2880"/>
      </w:tblGrid>
      <w:tr w:rsidR="004B4147" w:rsidRPr="004B4147" w14:paraId="4C6F92B4" w14:textId="77777777" w:rsidTr="00E619A9">
        <w:trPr>
          <w:trHeight w:val="1051"/>
        </w:trPr>
        <w:tc>
          <w:tcPr>
            <w:tcW w:w="1890" w:type="dxa"/>
            <w:gridSpan w:val="2"/>
          </w:tcPr>
          <w:p w14:paraId="7FD4E282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1F62C894" wp14:editId="7234763B">
                      <wp:extent cx="1200150" cy="752058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52058"/>
                                <a:chOff x="-47625" y="-19060"/>
                                <a:chExt cx="1200150" cy="743428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D2F9DA" w14:textId="5DED739A" w:rsidR="004B4147" w:rsidRDefault="004B414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A40569" w14:textId="19504CE2" w:rsidR="004B4147" w:rsidRDefault="004B414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2C894" id="Group 130" o:spid="_x0000_s1026" alt="&quot;&quot;" style="width:94.5pt;height:59.2pt;mso-position-horizontal-relative:char;mso-position-vertical-relative:line" coordorigin="-476,-190" coordsize="12001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DD2F9DA" w14:textId="5DED739A" w:rsidR="004B4147" w:rsidRDefault="004B414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14A40569" w14:textId="19504CE2" w:rsidR="004B4147" w:rsidRDefault="004B414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10" w:type="dxa"/>
            <w:gridSpan w:val="4"/>
            <w:tcBorders>
              <w:bottom w:val="single" w:sz="4" w:space="0" w:color="FFFFFF" w:themeColor="background1"/>
            </w:tcBorders>
          </w:tcPr>
          <w:p w14:paraId="7161B527" w14:textId="37449B8B" w:rsidR="004B4147" w:rsidRPr="001A5727" w:rsidRDefault="001A5727" w:rsidP="001A5727">
            <w:pPr>
              <w:pStyle w:val="Title"/>
              <w:rPr>
                <w:sz w:val="52"/>
                <w:szCs w:val="52"/>
              </w:rPr>
            </w:pPr>
            <w:r w:rsidRPr="001A5727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5E6934" wp14:editId="0CB08CCD">
                      <wp:simplePos x="0" y="0"/>
                      <wp:positionH relativeFrom="column">
                        <wp:posOffset>-1822450</wp:posOffset>
                      </wp:positionH>
                      <wp:positionV relativeFrom="paragraph">
                        <wp:posOffset>-45720</wp:posOffset>
                      </wp:positionV>
                      <wp:extent cx="7753350" cy="1492250"/>
                      <wp:effectExtent l="0" t="0" r="1905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3350" cy="149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7E7CA8" id="Rectangle 4" o:spid="_x0000_s1026" style="position:absolute;margin-left:-143.5pt;margin-top:-3.6pt;width:610.5pt;height:117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" fillcolor="#1d3251 [3204]" strokecolor="#0e1828 [1604]" strokeweight="1pt"/>
                  </w:pict>
                </mc:Fallback>
              </mc:AlternateContent>
            </w:r>
            <w:r w:rsidRPr="001A5727">
              <w:rPr>
                <w:sz w:val="52"/>
                <w:szCs w:val="52"/>
              </w:rPr>
              <w:t>Rumjot Kaur</w:t>
            </w:r>
          </w:p>
        </w:tc>
      </w:tr>
      <w:tr w:rsidR="00A21AF8" w:rsidRPr="004B4147" w14:paraId="187F6458" w14:textId="77777777" w:rsidTr="00E619A9">
        <w:tc>
          <w:tcPr>
            <w:tcW w:w="1890" w:type="dxa"/>
            <w:gridSpan w:val="2"/>
          </w:tcPr>
          <w:p w14:paraId="6F5BCED7" w14:textId="77777777" w:rsidR="00A21AF8" w:rsidRPr="004B4147" w:rsidRDefault="00A21AF8" w:rsidP="000161E1"/>
        </w:tc>
        <w:tc>
          <w:tcPr>
            <w:tcW w:w="8910" w:type="dxa"/>
            <w:gridSpan w:val="4"/>
            <w:tcBorders>
              <w:top w:val="single" w:sz="4" w:space="0" w:color="FFFFFF" w:themeColor="background1"/>
            </w:tcBorders>
          </w:tcPr>
          <w:p w14:paraId="301B0AF0" w14:textId="7A6975EF" w:rsidR="00A21AF8" w:rsidRPr="004B4147" w:rsidRDefault="00E619A9" w:rsidP="00A21AF8">
            <w:pPr>
              <w:pStyle w:val="Jobtitle"/>
            </w:pPr>
            <w:r>
              <w:t>STUDENT</w:t>
            </w:r>
          </w:p>
        </w:tc>
      </w:tr>
      <w:tr w:rsidR="007772B1" w:rsidRPr="004B4147" w14:paraId="7EDF8AFE" w14:textId="77777777" w:rsidTr="00E619A9">
        <w:trPr>
          <w:trHeight w:val="720"/>
        </w:trPr>
        <w:tc>
          <w:tcPr>
            <w:tcW w:w="1890" w:type="dxa"/>
            <w:gridSpan w:val="2"/>
          </w:tcPr>
          <w:p w14:paraId="6A393E8F" w14:textId="77777777" w:rsidR="007772B1" w:rsidRPr="004B4147" w:rsidRDefault="007772B1" w:rsidP="00A21AF8"/>
        </w:tc>
        <w:tc>
          <w:tcPr>
            <w:tcW w:w="8910" w:type="dxa"/>
            <w:gridSpan w:val="4"/>
          </w:tcPr>
          <w:p w14:paraId="3121F5CD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1DB63A8" w14:textId="77777777" w:rsidTr="0075407B">
        <w:tc>
          <w:tcPr>
            <w:tcW w:w="540" w:type="dxa"/>
            <w:vAlign w:val="center"/>
          </w:tcPr>
          <w:p w14:paraId="60E42416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783D80" wp14:editId="2CDC3E61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F03F99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B495CE6" w14:textId="47F8AE98" w:rsidR="00BF0DAF" w:rsidRPr="00B03ED5" w:rsidRDefault="001A5727" w:rsidP="00BF0DAF">
            <w:pPr>
              <w:pStyle w:val="Contact"/>
            </w:pPr>
            <w:r>
              <w:t>+91 8146469605</w:t>
            </w:r>
          </w:p>
        </w:tc>
        <w:tc>
          <w:tcPr>
            <w:tcW w:w="20" w:type="dxa"/>
          </w:tcPr>
          <w:p w14:paraId="387DB587" w14:textId="77777777" w:rsidR="00BF0DAF" w:rsidRPr="00997E86" w:rsidRDefault="00BF0DAF" w:rsidP="00BF0DAF"/>
        </w:tc>
        <w:tc>
          <w:tcPr>
            <w:tcW w:w="6910" w:type="dxa"/>
            <w:gridSpan w:val="2"/>
            <w:vMerge w:val="restart"/>
          </w:tcPr>
          <w:p w14:paraId="49A9CAF1" w14:textId="1AF7A066" w:rsidR="00BF0DAF" w:rsidRPr="00997E86" w:rsidRDefault="001A5727" w:rsidP="00BF0DAF">
            <w:pPr>
              <w:pStyle w:val="Heading1"/>
            </w:pPr>
            <w:r>
              <w:t>SUMMARY</w:t>
            </w:r>
          </w:p>
        </w:tc>
      </w:tr>
      <w:tr w:rsidR="00BF0DAF" w:rsidRPr="00997E86" w14:paraId="5FC7D4A2" w14:textId="77777777" w:rsidTr="0075407B">
        <w:tc>
          <w:tcPr>
            <w:tcW w:w="540" w:type="dxa"/>
            <w:vAlign w:val="center"/>
          </w:tcPr>
          <w:p w14:paraId="288AF149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851D1DA" wp14:editId="15EC5E08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CA628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5573B68" w14:textId="7FA2C60B" w:rsidR="00BF0DAF" w:rsidRPr="00B03ED5" w:rsidRDefault="001A5727" w:rsidP="00BF0DAF">
            <w:pPr>
              <w:pStyle w:val="Contact"/>
            </w:pPr>
            <w:r>
              <w:t>Rumjotkaur219@gmail.com</w:t>
            </w:r>
          </w:p>
        </w:tc>
        <w:tc>
          <w:tcPr>
            <w:tcW w:w="20" w:type="dxa"/>
          </w:tcPr>
          <w:p w14:paraId="2E8F0655" w14:textId="77777777" w:rsidR="00BF0DAF" w:rsidRPr="00997E86" w:rsidRDefault="00BF0DAF" w:rsidP="00BF0DAF"/>
        </w:tc>
        <w:tc>
          <w:tcPr>
            <w:tcW w:w="6910" w:type="dxa"/>
            <w:gridSpan w:val="2"/>
            <w:vMerge/>
          </w:tcPr>
          <w:p w14:paraId="3FF2C6F7" w14:textId="77777777" w:rsidR="00BF0DAF" w:rsidRPr="00997E86" w:rsidRDefault="00BF0DAF" w:rsidP="00BF0DAF"/>
        </w:tc>
      </w:tr>
      <w:tr w:rsidR="00CD2FD2" w:rsidRPr="00CD2FD2" w14:paraId="23655C32" w14:textId="77777777" w:rsidTr="0075407B">
        <w:trPr>
          <w:trHeight w:val="432"/>
        </w:trPr>
        <w:tc>
          <w:tcPr>
            <w:tcW w:w="540" w:type="dxa"/>
            <w:vAlign w:val="center"/>
          </w:tcPr>
          <w:p w14:paraId="10354211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7E01779" wp14:editId="5AF14A22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F555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6343946" w14:textId="0725E1F5" w:rsidR="00CD2FD2" w:rsidRPr="00B03ED5" w:rsidRDefault="001A5727" w:rsidP="00CD2FD2">
            <w:pPr>
              <w:pStyle w:val="Contact"/>
            </w:pPr>
            <w:r>
              <w:t>Punjab/India</w:t>
            </w:r>
          </w:p>
        </w:tc>
        <w:tc>
          <w:tcPr>
            <w:tcW w:w="20" w:type="dxa"/>
          </w:tcPr>
          <w:p w14:paraId="7C862DFC" w14:textId="77777777" w:rsidR="00CD2FD2" w:rsidRPr="00997E86" w:rsidRDefault="00CD2FD2" w:rsidP="00CD2FD2"/>
        </w:tc>
        <w:tc>
          <w:tcPr>
            <w:tcW w:w="403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1C0D9FC" w14:textId="10EAB97A" w:rsidR="001A5727" w:rsidRPr="001A5727" w:rsidRDefault="001A5727" w:rsidP="001A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A572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To succeed in an environment of growth and excellence and earn 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n</w:t>
            </w:r>
            <w:r w:rsidRPr="001A572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internship which provides me satisfaction and self-development and help me achieve personal as well as organizational goals</w:t>
            </w:r>
          </w:p>
          <w:p w14:paraId="429F0A8B" w14:textId="218F5FBC" w:rsidR="00CD2FD2" w:rsidRPr="00997E86" w:rsidRDefault="00CD2FD2" w:rsidP="00CD2FD2">
            <w:pPr>
              <w:pStyle w:val="Introduction"/>
            </w:pP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A6442D9" w14:textId="51215F47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14:paraId="7163949A" w14:textId="77777777" w:rsidTr="0075407B">
        <w:tc>
          <w:tcPr>
            <w:tcW w:w="540" w:type="dxa"/>
            <w:vAlign w:val="center"/>
          </w:tcPr>
          <w:p w14:paraId="028EAA15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5B5D7A2" wp14:editId="5C1E6786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8E44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61F98C8" w14:textId="0A05FFB1" w:rsidR="00CD2FD2" w:rsidRPr="00B03ED5" w:rsidRDefault="001A5727" w:rsidP="00CD2FD2">
            <w:pPr>
              <w:pStyle w:val="Contact"/>
            </w:pPr>
            <w:r w:rsidRPr="001A5727">
              <w:t>rumjot-kaur-a8445b190/</w:t>
            </w:r>
          </w:p>
        </w:tc>
        <w:tc>
          <w:tcPr>
            <w:tcW w:w="20" w:type="dxa"/>
          </w:tcPr>
          <w:p w14:paraId="7535107D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0FC68878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E6E1D37" w14:textId="77777777" w:rsidR="00CD2FD2" w:rsidRPr="00997E86" w:rsidRDefault="00CD2FD2" w:rsidP="00CD2FD2"/>
        </w:tc>
      </w:tr>
      <w:tr w:rsidR="00CD2FD2" w:rsidRPr="00997E86" w14:paraId="3EBCDAF2" w14:textId="77777777" w:rsidTr="0075407B">
        <w:tc>
          <w:tcPr>
            <w:tcW w:w="540" w:type="dxa"/>
            <w:vAlign w:val="center"/>
          </w:tcPr>
          <w:p w14:paraId="1448DF0B" w14:textId="5039F390" w:rsidR="00CD2FD2" w:rsidRPr="00621B5C" w:rsidRDefault="001A572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A41B42D" wp14:editId="25AA0C86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E5BF7C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AA16FA7" w14:textId="10BD226F" w:rsidR="00CD2FD2" w:rsidRPr="00B03ED5" w:rsidRDefault="001A5727" w:rsidP="00CD2FD2">
            <w:pPr>
              <w:pStyle w:val="Contact"/>
            </w:pPr>
            <w:r w:rsidRPr="001A5727">
              <w:t>github.com/rumjot</w:t>
            </w:r>
          </w:p>
        </w:tc>
        <w:tc>
          <w:tcPr>
            <w:tcW w:w="20" w:type="dxa"/>
          </w:tcPr>
          <w:p w14:paraId="2E453E86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317C60E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B9DC5E0" w14:textId="77777777" w:rsidR="00CD2FD2" w:rsidRPr="00997E86" w:rsidRDefault="00CD2FD2" w:rsidP="00CD2FD2"/>
        </w:tc>
      </w:tr>
      <w:tr w:rsidR="00CD2FD2" w:rsidRPr="00997E86" w14:paraId="4116653E" w14:textId="77777777" w:rsidTr="0075407B">
        <w:tc>
          <w:tcPr>
            <w:tcW w:w="540" w:type="dxa"/>
            <w:vAlign w:val="center"/>
          </w:tcPr>
          <w:p w14:paraId="6E285512" w14:textId="7FE9C2C0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1C54879B" w14:textId="50A2A70C" w:rsidR="00CD2FD2" w:rsidRPr="00B03ED5" w:rsidRDefault="00CD2FD2" w:rsidP="00CD2FD2">
            <w:pPr>
              <w:pStyle w:val="Contact"/>
            </w:pPr>
          </w:p>
        </w:tc>
        <w:tc>
          <w:tcPr>
            <w:tcW w:w="20" w:type="dxa"/>
          </w:tcPr>
          <w:p w14:paraId="71E306B8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2D85B0A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CD6375A" w14:textId="77777777" w:rsidR="00CD2FD2" w:rsidRPr="00997E86" w:rsidRDefault="00CD2FD2" w:rsidP="00CD2FD2"/>
        </w:tc>
      </w:tr>
      <w:tr w:rsidR="00CD2FD2" w:rsidRPr="00997E86" w14:paraId="255477F8" w14:textId="77777777" w:rsidTr="00E619A9">
        <w:trPr>
          <w:trHeight w:val="108"/>
        </w:trPr>
        <w:tc>
          <w:tcPr>
            <w:tcW w:w="3870" w:type="dxa"/>
            <w:gridSpan w:val="3"/>
          </w:tcPr>
          <w:p w14:paraId="1336C495" w14:textId="77777777" w:rsidR="00CD2FD2" w:rsidRPr="00997E86" w:rsidRDefault="00CD2FD2" w:rsidP="00CD2FD2"/>
        </w:tc>
        <w:tc>
          <w:tcPr>
            <w:tcW w:w="20" w:type="dxa"/>
          </w:tcPr>
          <w:p w14:paraId="37203F6D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6B2E1462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1D0E0FF" w14:textId="77777777" w:rsidR="00CD2FD2" w:rsidRPr="00997E86" w:rsidRDefault="00CD2FD2" w:rsidP="00CD2FD2"/>
        </w:tc>
      </w:tr>
      <w:tr w:rsidR="00CD2FD2" w:rsidRPr="00997E86" w14:paraId="23FFD099" w14:textId="77777777" w:rsidTr="0075407B">
        <w:trPr>
          <w:trHeight w:val="288"/>
        </w:trPr>
        <w:tc>
          <w:tcPr>
            <w:tcW w:w="3870" w:type="dxa"/>
            <w:gridSpan w:val="3"/>
          </w:tcPr>
          <w:p w14:paraId="348B3D10" w14:textId="77777777" w:rsidR="00CD2FD2" w:rsidRPr="00997E86" w:rsidRDefault="00CD2FD2" w:rsidP="00CD2FD2"/>
        </w:tc>
        <w:tc>
          <w:tcPr>
            <w:tcW w:w="20" w:type="dxa"/>
          </w:tcPr>
          <w:p w14:paraId="5CB24BBA" w14:textId="77777777" w:rsidR="00CD2FD2" w:rsidRPr="00997E86" w:rsidRDefault="00CD2FD2" w:rsidP="00CD2FD2"/>
        </w:tc>
        <w:tc>
          <w:tcPr>
            <w:tcW w:w="4030" w:type="dxa"/>
            <w:tcBorders>
              <w:top w:val="single" w:sz="4" w:space="0" w:color="D9D9D9" w:themeColor="background1" w:themeShade="D9"/>
            </w:tcBorders>
          </w:tcPr>
          <w:p w14:paraId="3F101243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66995932" w14:textId="77777777" w:rsidR="00CD2FD2" w:rsidRPr="00997E86" w:rsidRDefault="00CD2FD2" w:rsidP="00CD2FD2"/>
        </w:tc>
      </w:tr>
      <w:tr w:rsidR="0075407B" w:rsidRPr="00997E86" w14:paraId="280C65AB" w14:textId="77777777" w:rsidTr="0075407B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BDBF84614E9F42AA91AF8C42F55B8BC8"/>
              </w:placeholder>
              <w:temporary/>
              <w:showingPlcHdr/>
              <w15:appearance w15:val="hidden"/>
            </w:sdtPr>
            <w:sdtContent>
              <w:p w14:paraId="27F2339B" w14:textId="77777777" w:rsidR="0075407B" w:rsidRDefault="0075407B" w:rsidP="0075407B">
                <w:pPr>
                  <w:pStyle w:val="Heading1"/>
                  <w:spacing w:after="0"/>
                </w:pPr>
                <w:r>
                  <w:t>Skills</w:t>
                </w:r>
              </w:p>
            </w:sdtContent>
          </w:sdt>
          <w:p w14:paraId="11B299BA" w14:textId="53568588" w:rsidR="0075407B" w:rsidRDefault="0075407B" w:rsidP="0075407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2EF802" wp14:editId="3C93F1CE">
                      <wp:extent cx="2196547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6547" cy="2024737"/>
                                <a:chOff x="-44449" y="0"/>
                                <a:chExt cx="2196547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44449" y="0"/>
                                  <a:ext cx="2196547" cy="319762"/>
                                  <a:chOff x="457746" y="4913494"/>
                                  <a:chExt cx="2196547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44C46DB" w14:textId="56D5FFB5" w:rsidR="0075407B" w:rsidRPr="00333DB4" w:rsidRDefault="00333DB4" w:rsidP="008E2197">
                                      <w:pPr>
                                        <w:pStyle w:val="Skill"/>
                                        <w:rPr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lang w:val="en-IN"/>
                                        </w:rPr>
                                        <w:t>Communication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57746" y="4919876"/>
                                    <a:ext cx="1828800" cy="15688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CA32458" w14:textId="35F86727" w:rsidR="0075407B" w:rsidRPr="00333DB4" w:rsidRDefault="00333DB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lang w:val="en-IN"/>
                                        </w:rPr>
                                        <w:t>8/10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31749" y="428625"/>
                                  <a:ext cx="2183847" cy="319762"/>
                                  <a:chOff x="470446" y="5339563"/>
                                  <a:chExt cx="2183847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DBBBC2D" w14:textId="30984DF4" w:rsidR="0075407B" w:rsidRDefault="00333DB4" w:rsidP="008E2197">
                                      <w:pPr>
                                        <w:pStyle w:val="Skill"/>
                                      </w:pPr>
                                      <w:r>
                                        <w:t>Leadership skills</w:t>
                                      </w:r>
                                    </w:p>
                                    <w:p w14:paraId="062EF161" w14:textId="77777777" w:rsidR="0075407B" w:rsidRDefault="0075407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7044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55F351" w14:textId="77777777" w:rsidR="0075407B" w:rsidRDefault="0075407B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32001CE309C442D5A3D76ADBA0F7B353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31747" y="844550"/>
                                  <a:ext cx="2183845" cy="332462"/>
                                  <a:chOff x="470448" y="5752932"/>
                                  <a:chExt cx="2183845" cy="3324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FFAD4" w14:textId="36800FE3" w:rsidR="0075407B" w:rsidRDefault="00333DB4" w:rsidP="008E2197">
                                      <w:pPr>
                                        <w:pStyle w:val="Skill"/>
                                      </w:pPr>
                                      <w:r>
                                        <w:t>Analytical Thinking</w:t>
                                      </w:r>
                                    </w:p>
                                    <w:p w14:paraId="154674FB" w14:textId="77777777" w:rsidR="0075407B" w:rsidRDefault="0075407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70448" y="5752932"/>
                                    <a:ext cx="1841503" cy="17578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A97CF" w14:textId="3A04569A" w:rsidR="0075407B" w:rsidRDefault="00333DB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469EC308" w14:textId="77777777" w:rsidR="0075407B" w:rsidRDefault="0075407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20184" y="1285875"/>
                                  <a:ext cx="2172282" cy="319762"/>
                                  <a:chOff x="482011" y="6191701"/>
                                  <a:chExt cx="2172282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845A39B" w14:textId="0C7265BB" w:rsidR="0075407B" w:rsidRDefault="00333DB4" w:rsidP="008E2197">
                                      <w:pPr>
                                        <w:pStyle w:val="Skill"/>
                                      </w:pPr>
                                      <w:r>
                                        <w:t>Coding</w:t>
                                      </w:r>
                                    </w:p>
                                    <w:p w14:paraId="12A24621" w14:textId="77777777" w:rsidR="0075407B" w:rsidRDefault="0075407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82011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A8E509" w14:textId="3396796A" w:rsidR="0075407B" w:rsidRDefault="00333DB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  <w:p w14:paraId="596765E8" w14:textId="77777777" w:rsidR="0075407B" w:rsidRDefault="0075407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68C03B" w14:textId="0285D03A" w:rsidR="0075407B" w:rsidRDefault="0075407B" w:rsidP="008E2197">
                                      <w:pPr>
                                        <w:pStyle w:val="Skill"/>
                                      </w:pPr>
                                    </w:p>
                                    <w:p w14:paraId="7DA39516" w14:textId="77777777" w:rsidR="0075407B" w:rsidRDefault="0075407B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562CA7" w14:textId="77777777" w:rsidR="0075407B" w:rsidRDefault="0075407B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F802" id="Group 153" o:spid="_x0000_s1029" alt="&quot;&quot;" style="width:172.95pt;height:159.45pt;mso-position-horizontal-relative:char;mso-position-vertical-relative:line" coordorigin="-444" coordsize="21965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">
                      <v:group id="Group 16" o:spid="_x0000_s1030" alt="Skill" style="position:absolute;left:-444;width:21964;height:3197" coordorigin="4577,49134" coordsize="21965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1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344C46DB" w14:textId="56D5FFB5" w:rsidR="0075407B" w:rsidRPr="00333DB4" w:rsidRDefault="00333DB4" w:rsidP="008E2197">
                                <w:pPr>
                                  <w:pStyle w:val="Skill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Communication</w:t>
                                </w:r>
                              </w:p>
                            </w:txbxContent>
                          </v:textbox>
                        </v:shape>
                        <v:rect id="Rectangle 58" o:spid="_x0000_s1032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3" type="#_x0000_t15" style="position:absolute;left:4577;top:49198;width:18288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" adj="20674" fillcolor="#1d3251 [3204]" stroked="f" strokeweight="1pt"/>
                        <v:shape id="TextBox 58" o:spid="_x0000_s1034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5CA32458" w14:textId="35F86727" w:rsidR="0075407B" w:rsidRPr="00333DB4" w:rsidRDefault="00333DB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8/10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5" alt="Skill" style="position:absolute;left:-317;top:4286;width:21837;height:3197" coordorigin="4704,53395" coordsize="21838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6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DBBBC2D" w14:textId="30984DF4" w:rsidR="0075407B" w:rsidRDefault="00333DB4" w:rsidP="008E2197">
                                <w:pPr>
                                  <w:pStyle w:val="Skill"/>
                                </w:pPr>
                                <w:r>
                                  <w:t>Leadership skills</w:t>
                                </w:r>
                              </w:p>
                              <w:p w14:paraId="062EF161" w14:textId="77777777" w:rsidR="0075407B" w:rsidRDefault="0075407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7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8" type="#_x0000_t15" style="position:absolute;left:4704;top:53395;width:18346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9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4F55F351" w14:textId="77777777" w:rsidR="0075407B" w:rsidRDefault="0075407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32001CE309C442D5A3D76ADBA0F7B35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0" alt="Skill" style="position:absolute;left:-317;top:8445;width:21837;height:3325" coordorigin="4704,57529" coordsize="21838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1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FFAD4" w14:textId="36800FE3" w:rsidR="0075407B" w:rsidRDefault="00333DB4" w:rsidP="008E2197">
                                <w:pPr>
                                  <w:pStyle w:val="Skill"/>
                                </w:pPr>
                                <w:r>
                                  <w:t>Analytical Thinking</w:t>
                                </w:r>
                              </w:p>
                              <w:p w14:paraId="154674FB" w14:textId="77777777" w:rsidR="0075407B" w:rsidRDefault="0075407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2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3" type="#_x0000_t15" style="position:absolute;left:4704;top:57529;width:1841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" adj="20569" fillcolor="#1d3251 [3204]" stroked="f" strokeweight="1pt"/>
                        <v:shape id="TextBox 122" o:spid="_x0000_s1044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36FA97CF" w14:textId="3A04569A" w:rsidR="0075407B" w:rsidRDefault="00333DB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469EC308" w14:textId="77777777" w:rsidR="0075407B" w:rsidRDefault="0075407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5" alt="Skill" style="position:absolute;left:-201;top:12858;width:21721;height:3198" coordorigin="4820,61917" coordsize="21722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6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2845A39B" w14:textId="0C7265BB" w:rsidR="0075407B" w:rsidRDefault="00333DB4" w:rsidP="008E2197">
                                <w:pPr>
                                  <w:pStyle w:val="Skill"/>
                                </w:pPr>
                                <w:r>
                                  <w:t>Coding</w:t>
                                </w:r>
                              </w:p>
                              <w:p w14:paraId="12A24621" w14:textId="77777777" w:rsidR="0075407B" w:rsidRDefault="0075407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7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8" style="position:absolute;left:4820;top:61917;width:2105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9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BA8E509" w14:textId="3396796A" w:rsidR="0075407B" w:rsidRDefault="00333DB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  <w:p w14:paraId="596765E8" w14:textId="77777777" w:rsidR="0075407B" w:rsidRDefault="0075407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0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1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7068C03B" w14:textId="0285D03A" w:rsidR="0075407B" w:rsidRDefault="0075407B" w:rsidP="008E2197">
                                <w:pPr>
                                  <w:pStyle w:val="Skill"/>
                                </w:pPr>
                              </w:p>
                              <w:p w14:paraId="7DA39516" w14:textId="77777777" w:rsidR="0075407B" w:rsidRDefault="0075407B" w:rsidP="008E2197"/>
                            </w:txbxContent>
                          </v:textbox>
                        </v:shape>
                        <v:shape id="TextBox 132" o:spid="_x0000_s1052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36562CA7" w14:textId="77777777" w:rsidR="0075407B" w:rsidRDefault="0075407B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94D9457" w14:textId="77777777" w:rsidR="00333DB4" w:rsidRDefault="00333DB4" w:rsidP="0075407B">
            <w:pPr>
              <w:spacing w:after="0"/>
            </w:pPr>
          </w:p>
          <w:sdt>
            <w:sdtPr>
              <w:id w:val="434569950"/>
              <w:placeholder>
                <w:docPart w:val="4E542EF5F0DC472DB879E9B51684CBD5"/>
              </w:placeholder>
              <w:temporary/>
              <w:showingPlcHdr/>
              <w15:appearance w15:val="hidden"/>
            </w:sdtPr>
            <w:sdtContent>
              <w:p w14:paraId="0BC034F0" w14:textId="77777777" w:rsidR="0075407B" w:rsidRDefault="0075407B" w:rsidP="0075407B">
                <w:pPr>
                  <w:pStyle w:val="Heading1"/>
                  <w:spacing w:after="0"/>
                </w:pPr>
                <w:r>
                  <w:t>Education</w:t>
                </w:r>
              </w:p>
            </w:sdtContent>
          </w:sdt>
          <w:p w14:paraId="67BB8FC9" w14:textId="19CEBE3C" w:rsidR="0075407B" w:rsidRDefault="0075407B" w:rsidP="0075407B">
            <w:pPr>
              <w:pStyle w:val="Heading2"/>
            </w:pPr>
            <w:r>
              <w:t>Bachelor in Computer Science</w:t>
            </w:r>
          </w:p>
          <w:p w14:paraId="2187FF7E" w14:textId="051FA74D" w:rsidR="0075407B" w:rsidRDefault="0075407B" w:rsidP="0075407B">
            <w:pPr>
              <w:pStyle w:val="Heading4"/>
            </w:pPr>
            <w:r>
              <w:t>University of Delhi</w:t>
            </w:r>
          </w:p>
          <w:p w14:paraId="796146B5" w14:textId="0B6AC8F2" w:rsidR="0075407B" w:rsidRDefault="0075407B" w:rsidP="0075407B">
            <w:pPr>
              <w:spacing w:after="0"/>
            </w:pPr>
            <w:r>
              <w:t>20</w:t>
            </w:r>
            <w:r w:rsidR="00333DB4">
              <w:t>19-present</w:t>
            </w:r>
          </w:p>
          <w:p w14:paraId="23E287F7" w14:textId="0E46D7D5" w:rsidR="0075407B" w:rsidRDefault="00333DB4" w:rsidP="0075407B">
            <w:pPr>
              <w:pStyle w:val="Heading2"/>
            </w:pPr>
            <w:r>
              <w:t>High Secondary Education</w:t>
            </w:r>
          </w:p>
          <w:p w14:paraId="4486CC19" w14:textId="03334545" w:rsidR="0075407B" w:rsidRDefault="00333DB4" w:rsidP="0075407B">
            <w:pPr>
              <w:pStyle w:val="Heading4"/>
            </w:pPr>
            <w:r>
              <w:t>The Punjab Public School,Nabha</w:t>
            </w:r>
          </w:p>
          <w:p w14:paraId="0250ABDC" w14:textId="1FA61213" w:rsidR="0075407B" w:rsidRDefault="00333DB4" w:rsidP="0075407B">
            <w:pPr>
              <w:spacing w:after="0"/>
            </w:pPr>
            <w:r>
              <w:t>2019(ISC)</w:t>
            </w:r>
          </w:p>
          <w:p w14:paraId="0A825EB4" w14:textId="3E786304" w:rsidR="00333DB4" w:rsidRDefault="00333DB4" w:rsidP="0075407B">
            <w:pPr>
              <w:spacing w:after="0"/>
            </w:pPr>
            <w:r>
              <w:t>passed with 94%</w:t>
            </w:r>
          </w:p>
          <w:p w14:paraId="6BDDC30D" w14:textId="194293CC" w:rsidR="0075407B" w:rsidRDefault="00333DB4" w:rsidP="0075407B">
            <w:pPr>
              <w:pStyle w:val="Heading2"/>
            </w:pPr>
            <w:r>
              <w:t>Matriculation Education</w:t>
            </w:r>
          </w:p>
          <w:p w14:paraId="3590C967" w14:textId="786285AC" w:rsidR="0075407B" w:rsidRDefault="00333DB4" w:rsidP="0075407B">
            <w:pPr>
              <w:pStyle w:val="Heading4"/>
            </w:pPr>
            <w:r>
              <w:t>The Punjab Public School,Nbha</w:t>
            </w:r>
          </w:p>
          <w:p w14:paraId="244535BC" w14:textId="09CDD83D" w:rsidR="0075407B" w:rsidRDefault="00333DB4" w:rsidP="0075407B">
            <w:pPr>
              <w:spacing w:after="0"/>
            </w:pPr>
            <w:r>
              <w:t>2017(ICSE)</w:t>
            </w:r>
          </w:p>
          <w:p w14:paraId="2D44FF5C" w14:textId="5577D870" w:rsidR="00333DB4" w:rsidRDefault="00333DB4" w:rsidP="00333DB4">
            <w:pPr>
              <w:spacing w:after="0"/>
            </w:pPr>
            <w:r>
              <w:t>passed with 94</w:t>
            </w:r>
            <w:r>
              <w:t>.2</w:t>
            </w:r>
            <w:r>
              <w:t>%</w:t>
            </w:r>
            <w:r>
              <w:t xml:space="preserve"> </w:t>
            </w:r>
          </w:p>
          <w:p w14:paraId="56FC6F41" w14:textId="77777777" w:rsidR="00333DB4" w:rsidRDefault="00333DB4" w:rsidP="0075407B">
            <w:pPr>
              <w:spacing w:after="0"/>
            </w:pPr>
          </w:p>
          <w:p w14:paraId="0E8B52C2" w14:textId="41102AC2" w:rsidR="00333DB4" w:rsidRPr="00552F9B" w:rsidRDefault="00333DB4" w:rsidP="0075407B">
            <w:pPr>
              <w:spacing w:after="0"/>
            </w:pPr>
          </w:p>
        </w:tc>
        <w:tc>
          <w:tcPr>
            <w:tcW w:w="20" w:type="dxa"/>
            <w:tcBorders>
              <w:left w:val="single" w:sz="4" w:space="0" w:color="D9D9D9" w:themeColor="background1" w:themeShade="D9"/>
            </w:tcBorders>
          </w:tcPr>
          <w:p w14:paraId="11F283E4" w14:textId="77777777" w:rsidR="0075407B" w:rsidRPr="00997E86" w:rsidRDefault="0075407B" w:rsidP="0075407B">
            <w:pPr>
              <w:pStyle w:val="Heading1"/>
              <w:spacing w:after="0"/>
            </w:pPr>
          </w:p>
        </w:tc>
        <w:tc>
          <w:tcPr>
            <w:tcW w:w="6910" w:type="dxa"/>
            <w:gridSpan w:val="2"/>
          </w:tcPr>
          <w:p w14:paraId="3D98D2DE" w14:textId="77777777" w:rsidR="0075407B" w:rsidRDefault="0075407B" w:rsidP="0075407B">
            <w:pPr>
              <w:pStyle w:val="Heading1"/>
              <w:spacing w:after="0"/>
            </w:pPr>
            <w:r>
              <w:t>INTERNSHIP</w:t>
            </w:r>
          </w:p>
          <w:p w14:paraId="2ADE511D" w14:textId="77777777" w:rsidR="0075407B" w:rsidRDefault="0075407B" w:rsidP="0075407B">
            <w:pPr>
              <w:pStyle w:val="Heading3"/>
              <w:spacing w:after="0"/>
            </w:pPr>
            <w:r>
              <w:t>Graphic Designer</w:t>
            </w:r>
          </w:p>
          <w:p w14:paraId="2DDA7D6F" w14:textId="77777777" w:rsidR="0075407B" w:rsidRDefault="0075407B" w:rsidP="0075407B">
            <w:pPr>
              <w:pStyle w:val="Heading5"/>
              <w:spacing w:after="0"/>
            </w:pPr>
            <w:r>
              <w:t xml:space="preserve">Unnati: The Knowledge Hub For Civil Aspirants </w:t>
            </w:r>
          </w:p>
          <w:p w14:paraId="320AD222" w14:textId="77777777" w:rsidR="0075407B" w:rsidRDefault="0075407B" w:rsidP="0075407B">
            <w:pPr>
              <w:pStyle w:val="ListBullet"/>
              <w:numPr>
                <w:ilvl w:val="0"/>
                <w:numId w:val="0"/>
              </w:numPr>
              <w:spacing w:after="0"/>
            </w:pPr>
            <w:r>
              <w:t>Make posters and certificates with adobe photoshop and adobe illustrator.</w:t>
            </w:r>
          </w:p>
          <w:p w14:paraId="642C2EC7" w14:textId="77777777" w:rsidR="0075407B" w:rsidRDefault="0075407B" w:rsidP="0075407B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14:paraId="0E0B6CA0" w14:textId="77777777" w:rsidR="0075407B" w:rsidRDefault="0075407B" w:rsidP="0075407B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14:paraId="206CBA48" w14:textId="77777777" w:rsidR="0075407B" w:rsidRDefault="0075407B" w:rsidP="0075407B">
            <w:pPr>
              <w:pStyle w:val="Heading1"/>
              <w:spacing w:after="0"/>
            </w:pPr>
            <w:r>
              <w:t>WORKSHOP</w:t>
            </w:r>
          </w:p>
          <w:p w14:paraId="1DE2D242" w14:textId="18228917" w:rsidR="0075407B" w:rsidRPr="0075407B" w:rsidRDefault="0075407B" w:rsidP="0075407B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</w:pPr>
            <w:r w:rsidRPr="0075407B">
              <w:rPr>
                <w:rFonts w:eastAsia="Times New Roman" w:cs="Times New Roman"/>
                <w:color w:val="auto"/>
                <w:lang w:val="en-IN" w:eastAsia="en-IN"/>
              </w:rPr>
              <w:t xml:space="preserve">Attended the </w:t>
            </w:r>
            <w:r w:rsidRPr="0075407B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‘MYCAPTAIN WORKSHOP'</w:t>
            </w:r>
          </w:p>
          <w:p w14:paraId="0D45F45F" w14:textId="15C53795" w:rsidR="0075407B" w:rsidRPr="0075407B" w:rsidRDefault="0075407B" w:rsidP="0075407B">
            <w:pPr>
              <w:spacing w:after="0" w:line="240" w:lineRule="auto"/>
              <w:rPr>
                <w:rFonts w:eastAsia="Times New Roman" w:cs="Times New Roman"/>
                <w:i/>
                <w:iCs/>
                <w:color w:val="auto"/>
                <w:lang w:val="en-IN" w:eastAsia="en-IN"/>
              </w:rPr>
            </w:pPr>
            <w:r>
              <w:rPr>
                <w:rFonts w:eastAsia="Times New Roman" w:cs="Times New Roman"/>
                <w:color w:val="auto"/>
                <w:lang w:val="en-IN" w:eastAsia="en-IN"/>
              </w:rPr>
              <w:t xml:space="preserve">          -</w:t>
            </w:r>
            <w:r w:rsidRPr="0075407B">
              <w:rPr>
                <w:rFonts w:eastAsia="Times New Roman" w:cs="Times New Roman"/>
                <w:color w:val="auto"/>
                <w:lang w:val="en-IN" w:eastAsia="en-IN"/>
              </w:rPr>
              <w:t>learned Android Studio</w:t>
            </w:r>
          </w:p>
          <w:p w14:paraId="3CCA3B82" w14:textId="4BD643A3" w:rsidR="0075407B" w:rsidRDefault="0075407B" w:rsidP="0075407B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</w:pPr>
            <w:r w:rsidRPr="0075407B">
              <w:rPr>
                <w:rFonts w:eastAsia="Times New Roman" w:cs="Times New Roman"/>
                <w:color w:val="auto"/>
                <w:lang w:val="en-IN" w:eastAsia="en-IN"/>
              </w:rPr>
              <w:t xml:space="preserve">Attended the </w:t>
            </w:r>
            <w:r w:rsidRPr="0075407B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'ADORE INDIA</w:t>
            </w:r>
            <w:r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 xml:space="preserve"> TECH FOR YOU </w:t>
            </w:r>
            <w:r w:rsidRPr="0075407B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WORKSHOP</w:t>
            </w:r>
            <w:r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’</w:t>
            </w:r>
          </w:p>
          <w:p w14:paraId="12C508B8" w14:textId="26C8268B" w:rsidR="0075407B" w:rsidRPr="0075407B" w:rsidRDefault="0075407B" w:rsidP="0075407B">
            <w:pPr>
              <w:spacing w:after="0" w:line="240" w:lineRule="auto"/>
              <w:rPr>
                <w:rFonts w:eastAsia="Times New Roman" w:cs="Times New Roman"/>
                <w:color w:val="auto"/>
                <w:lang w:val="en-IN" w:eastAsia="en-IN"/>
              </w:rPr>
            </w:pPr>
            <w:r>
              <w:rPr>
                <w:rFonts w:eastAsia="Times New Roman" w:cs="Times New Roman"/>
                <w:b/>
                <w:color w:val="auto"/>
                <w:lang w:val="en-IN" w:eastAsia="en-IN"/>
              </w:rPr>
              <w:t xml:space="preserve">          -</w:t>
            </w:r>
            <w:r w:rsidRPr="0075407B">
              <w:rPr>
                <w:rFonts w:eastAsia="Times New Roman" w:cs="Times New Roman"/>
                <w:color w:val="auto"/>
                <w:lang w:val="en-IN" w:eastAsia="en-IN"/>
              </w:rPr>
              <w:t xml:space="preserve">enhanced my skills in MS Excel, Trello, MS </w:t>
            </w:r>
            <w:r w:rsidRPr="0075407B">
              <w:rPr>
                <w:rFonts w:eastAsia="Times New Roman" w:cs="Times New Roman"/>
                <w:color w:val="auto"/>
                <w:lang w:val="en-IN" w:eastAsia="en-IN"/>
              </w:rPr>
              <w:t>PowerPoint</w:t>
            </w:r>
          </w:p>
          <w:p w14:paraId="2BEC41A7" w14:textId="77777777" w:rsidR="0075407B" w:rsidRPr="0075407B" w:rsidRDefault="0075407B" w:rsidP="0075407B">
            <w:pPr>
              <w:spacing w:after="0" w:line="240" w:lineRule="auto"/>
              <w:rPr>
                <w:rFonts w:eastAsia="Times New Roman" w:cs="Times New Roman"/>
                <w:color w:val="auto"/>
                <w:lang w:val="en-IN" w:eastAsia="en-IN"/>
              </w:rPr>
            </w:pPr>
            <w:r w:rsidRPr="0075407B">
              <w:rPr>
                <w:rFonts w:eastAsia="Times New Roman" w:cs="Times New Roman"/>
                <w:color w:val="auto"/>
                <w:lang w:val="en-IN" w:eastAsia="en-IN"/>
              </w:rPr>
              <w:t xml:space="preserve">Attended the </w:t>
            </w:r>
            <w:r w:rsidRPr="0075407B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'AFS EGLOBAL CITIZENSHIP EDUCATION WORKSHOP'</w:t>
            </w:r>
          </w:p>
          <w:p w14:paraId="04EDFCFB" w14:textId="77777777" w:rsidR="0075407B" w:rsidRDefault="0075407B" w:rsidP="0075407B"/>
          <w:p w14:paraId="7FF958BF" w14:textId="77777777" w:rsidR="0075407B" w:rsidRDefault="0075407B" w:rsidP="0075407B">
            <w:pPr>
              <w:pStyle w:val="Heading1"/>
              <w:spacing w:after="0"/>
            </w:pPr>
            <w:r>
              <w:t>RESEARCH PAPER</w:t>
            </w:r>
          </w:p>
          <w:p w14:paraId="1411D407" w14:textId="77777777" w:rsidR="0075407B" w:rsidRDefault="0075407B" w:rsidP="0075407B">
            <w:pPr>
              <w:spacing w:after="0"/>
              <w:rPr>
                <w:b/>
                <w:bCs/>
              </w:rPr>
            </w:pPr>
            <w:r>
              <w:t xml:space="preserve">Research on </w:t>
            </w:r>
            <w:r w:rsidRPr="0075407B">
              <w:rPr>
                <w:b/>
                <w:bCs/>
              </w:rPr>
              <w:t>COLD BOOT ATTACK</w:t>
            </w:r>
          </w:p>
          <w:p w14:paraId="62F54A63" w14:textId="77777777" w:rsidR="00333DB4" w:rsidRDefault="00333DB4" w:rsidP="0075407B">
            <w:pPr>
              <w:spacing w:after="0"/>
              <w:rPr>
                <w:b/>
                <w:bCs/>
              </w:rPr>
            </w:pPr>
          </w:p>
          <w:p w14:paraId="145B703F" w14:textId="77777777" w:rsidR="00333DB4" w:rsidRDefault="00333DB4" w:rsidP="0075407B">
            <w:pPr>
              <w:spacing w:after="0"/>
              <w:rPr>
                <w:b/>
                <w:bCs/>
              </w:rPr>
            </w:pPr>
          </w:p>
          <w:p w14:paraId="2D3E8DED" w14:textId="77777777" w:rsidR="00333DB4" w:rsidRDefault="00333DB4" w:rsidP="00333DB4">
            <w:pPr>
              <w:pStyle w:val="Heading1"/>
              <w:spacing w:after="0"/>
            </w:pPr>
            <w:r>
              <w:t>CERTIFICATION</w:t>
            </w:r>
          </w:p>
          <w:p w14:paraId="2908292A" w14:textId="471F5DE1" w:rsidR="00333DB4" w:rsidRPr="00333DB4" w:rsidRDefault="00333DB4" w:rsidP="00333DB4">
            <w:pPr>
              <w:spacing w:after="0" w:line="240" w:lineRule="auto"/>
              <w:rPr>
                <w:rFonts w:eastAsia="Times New Roman" w:cs="Times New Roman"/>
                <w:color w:val="auto"/>
                <w:lang w:val="en-IN" w:eastAsia="en-IN"/>
              </w:rPr>
            </w:pPr>
            <w:r w:rsidRPr="00333DB4">
              <w:rPr>
                <w:rFonts w:eastAsia="Times New Roman" w:cs="Times New Roman"/>
                <w:color w:val="auto"/>
                <w:lang w:val="en-IN" w:eastAsia="en-IN"/>
              </w:rPr>
              <w:t xml:space="preserve">Certificate in </w:t>
            </w:r>
            <w:r w:rsidRPr="00333DB4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Graphic Designer</w:t>
            </w:r>
            <w:r w:rsidRPr="00333DB4">
              <w:rPr>
                <w:rFonts w:eastAsia="Times New Roman" w:cs="Times New Roman"/>
                <w:color w:val="auto"/>
                <w:lang w:val="en-IN" w:eastAsia="en-IN"/>
              </w:rPr>
              <w:t>, by Udemy</w:t>
            </w:r>
          </w:p>
          <w:p w14:paraId="391FE815" w14:textId="6FCF83B2" w:rsidR="00333DB4" w:rsidRPr="00333DB4" w:rsidRDefault="00333DB4" w:rsidP="00333DB4">
            <w:pPr>
              <w:spacing w:after="0" w:line="240" w:lineRule="auto"/>
              <w:rPr>
                <w:rFonts w:eastAsia="Times New Roman" w:cs="Times New Roman"/>
                <w:color w:val="auto"/>
                <w:lang w:val="en-IN" w:eastAsia="en-IN"/>
              </w:rPr>
            </w:pPr>
            <w:r w:rsidRPr="00333DB4">
              <w:rPr>
                <w:rFonts w:eastAsia="Times New Roman" w:cs="Times New Roman"/>
                <w:color w:val="auto"/>
                <w:lang w:val="en-IN" w:eastAsia="en-IN"/>
              </w:rPr>
              <w:t xml:space="preserve">Certificate in </w:t>
            </w:r>
            <w:r w:rsidRPr="00333DB4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PYTHON</w:t>
            </w:r>
            <w:r w:rsidRPr="00333DB4">
              <w:rPr>
                <w:rFonts w:eastAsia="Times New Roman" w:cs="Times New Roman"/>
                <w:color w:val="auto"/>
                <w:lang w:val="en-IN" w:eastAsia="en-IN"/>
              </w:rPr>
              <w:t xml:space="preserve"> by Udemy</w:t>
            </w:r>
          </w:p>
          <w:p w14:paraId="18172D78" w14:textId="580ACAE2" w:rsidR="00333DB4" w:rsidRPr="00333DB4" w:rsidRDefault="00333DB4" w:rsidP="00333DB4">
            <w:pPr>
              <w:spacing w:after="0" w:line="240" w:lineRule="auto"/>
              <w:rPr>
                <w:rFonts w:eastAsia="Times New Roman" w:cs="Times New Roman"/>
                <w:color w:val="auto"/>
                <w:lang w:val="en-IN" w:eastAsia="en-IN"/>
              </w:rPr>
            </w:pPr>
            <w:r w:rsidRPr="00333DB4">
              <w:rPr>
                <w:rFonts w:eastAsia="Times New Roman" w:cs="Times New Roman"/>
                <w:b/>
                <w:bCs/>
                <w:color w:val="auto"/>
                <w:lang w:val="en-IN" w:eastAsia="en-IN"/>
              </w:rPr>
              <w:t>IAYP</w:t>
            </w:r>
            <w:r w:rsidRPr="00333DB4">
              <w:rPr>
                <w:rFonts w:eastAsia="Times New Roman" w:cs="Times New Roman"/>
                <w:color w:val="auto"/>
                <w:lang w:val="en-IN" w:eastAsia="en-IN"/>
              </w:rPr>
              <w:t xml:space="preserve"> Certification</w:t>
            </w:r>
          </w:p>
          <w:p w14:paraId="4C382524" w14:textId="06FC41C6" w:rsidR="00333DB4" w:rsidRPr="00333DB4" w:rsidRDefault="00333DB4" w:rsidP="00333DB4">
            <w:pPr>
              <w:spacing w:after="0" w:line="240" w:lineRule="auto"/>
              <w:rPr>
                <w:rFonts w:eastAsia="Times New Roman" w:cs="Times New Roman"/>
                <w:color w:val="auto"/>
                <w:lang w:val="en-IN" w:eastAsia="en-IN"/>
              </w:rPr>
            </w:pPr>
            <w:r w:rsidRPr="00333DB4">
              <w:rPr>
                <w:rFonts w:eastAsia="Times New Roman" w:cs="Times New Roman"/>
                <w:color w:val="auto"/>
                <w:lang w:val="en-IN" w:eastAsia="en-IN"/>
              </w:rPr>
              <w:t>Certification of Merit by Community Development Foundation, Nabha</w:t>
            </w:r>
          </w:p>
          <w:p w14:paraId="77A4B7F7" w14:textId="77777777" w:rsidR="00333DB4" w:rsidRDefault="00333DB4" w:rsidP="00333DB4"/>
          <w:p w14:paraId="5508D50A" w14:textId="76267D06" w:rsidR="00333DB4" w:rsidRDefault="00E619A9" w:rsidP="00E619A9">
            <w:pPr>
              <w:pStyle w:val="Heading1"/>
              <w:spacing w:after="0"/>
            </w:pPr>
            <w:r>
              <w:t>TECHNICAL SKILLS</w:t>
            </w:r>
          </w:p>
          <w:p w14:paraId="4C62527D" w14:textId="5C35D64F" w:rsidR="00E619A9" w:rsidRDefault="00E619A9" w:rsidP="00E619A9">
            <w:pPr>
              <w:spacing w:after="0"/>
            </w:pPr>
            <w:r>
              <w:t>Cpp, java, python,</w:t>
            </w:r>
          </w:p>
          <w:p w14:paraId="58902A79" w14:textId="5BF3C5F1" w:rsidR="00E619A9" w:rsidRDefault="00E619A9" w:rsidP="00E619A9">
            <w:pPr>
              <w:spacing w:after="0"/>
            </w:pPr>
            <w:r>
              <w:t>Android Studio, MS PowerPoint, MS Excel</w:t>
            </w:r>
          </w:p>
          <w:p w14:paraId="26A521BF" w14:textId="12965104" w:rsidR="00E619A9" w:rsidRPr="00E619A9" w:rsidRDefault="00E619A9" w:rsidP="00E619A9">
            <w:pPr>
              <w:spacing w:after="0"/>
            </w:pPr>
            <w:r>
              <w:t>Adobe Photoshop, Adobe Illustrator</w:t>
            </w:r>
          </w:p>
        </w:tc>
      </w:tr>
    </w:tbl>
    <w:p w14:paraId="7EA51D52" w14:textId="7F815609"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35C8" w14:textId="77777777" w:rsidR="00F56308" w:rsidRDefault="00F56308" w:rsidP="00B21D64">
      <w:pPr>
        <w:spacing w:after="0" w:line="240" w:lineRule="auto"/>
      </w:pPr>
      <w:r>
        <w:separator/>
      </w:r>
    </w:p>
  </w:endnote>
  <w:endnote w:type="continuationSeparator" w:id="0">
    <w:p w14:paraId="155D4B9E" w14:textId="77777777" w:rsidR="00F56308" w:rsidRDefault="00F5630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97D8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A3D5B" wp14:editId="3630810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0625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60BFF" w14:textId="77777777" w:rsidR="00F56308" w:rsidRDefault="00F56308" w:rsidP="00B21D64">
      <w:pPr>
        <w:spacing w:after="0" w:line="240" w:lineRule="auto"/>
      </w:pPr>
      <w:r>
        <w:separator/>
      </w:r>
    </w:p>
  </w:footnote>
  <w:footnote w:type="continuationSeparator" w:id="0">
    <w:p w14:paraId="4867745E" w14:textId="77777777" w:rsidR="00F56308" w:rsidRDefault="00F5630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01C00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A92957D" wp14:editId="747DBBC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1136F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24C"/>
    <w:multiLevelType w:val="multilevel"/>
    <w:tmpl w:val="0D5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915A1B"/>
    <w:multiLevelType w:val="multilevel"/>
    <w:tmpl w:val="1F4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27"/>
    <w:rsid w:val="000161E1"/>
    <w:rsid w:val="00021303"/>
    <w:rsid w:val="00107E81"/>
    <w:rsid w:val="00144072"/>
    <w:rsid w:val="001A5727"/>
    <w:rsid w:val="0021475C"/>
    <w:rsid w:val="00333DB4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407B"/>
    <w:rsid w:val="007571B5"/>
    <w:rsid w:val="007772B1"/>
    <w:rsid w:val="008424CE"/>
    <w:rsid w:val="00890F1A"/>
    <w:rsid w:val="008E2197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E619A9"/>
    <w:rsid w:val="00F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F6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1A572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27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75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jot%20kaur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BF84614E9F42AA91AF8C42F55B8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86A07-372B-4870-91AD-480C63C72766}"/>
      </w:docPartPr>
      <w:docPartBody>
        <w:p w:rsidR="00000000" w:rsidRDefault="004F0509" w:rsidP="004F0509">
          <w:pPr>
            <w:pStyle w:val="BDBF84614E9F42AA91AF8C42F55B8BC8"/>
          </w:pPr>
          <w:r>
            <w:t>Skills</w:t>
          </w:r>
        </w:p>
      </w:docPartBody>
    </w:docPart>
    <w:docPart>
      <w:docPartPr>
        <w:name w:val="4E542EF5F0DC472DB879E9B51684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9E91-F475-4DCF-B44B-49E0D3D2D4FE}"/>
      </w:docPartPr>
      <w:docPartBody>
        <w:p w:rsidR="00000000" w:rsidRDefault="004F0509" w:rsidP="004F0509">
          <w:pPr>
            <w:pStyle w:val="4E542EF5F0DC472DB879E9B51684CBD5"/>
          </w:pPr>
          <w:r>
            <w:t>Education</w:t>
          </w:r>
        </w:p>
      </w:docPartBody>
    </w:docPart>
    <w:docPart>
      <w:docPartPr>
        <w:name w:val="32001CE309C442D5A3D76ADBA0F7B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017E6-86CD-4CB1-BB29-7AA6FBD5C117}"/>
      </w:docPartPr>
      <w:docPartBody>
        <w:p w:rsidR="00000000" w:rsidRDefault="004F0509" w:rsidP="004F0509">
          <w:pPr>
            <w:pStyle w:val="32001CE309C442D5A3D76ADBA0F7B353"/>
          </w:pPr>
          <w:r>
            <w:t>8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9"/>
    <w:rsid w:val="004F0509"/>
    <w:rsid w:val="0068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7B3E1A1EF545EEB3EC8A3C904B5C31">
    <w:name w:val="FB7B3E1A1EF545EEB3EC8A3C904B5C31"/>
  </w:style>
  <w:style w:type="paragraph" w:customStyle="1" w:styleId="5639137E6A8246258E2CDBAF8243D808">
    <w:name w:val="5639137E6A8246258E2CDBAF8243D808"/>
  </w:style>
  <w:style w:type="paragraph" w:customStyle="1" w:styleId="8C38C43EA69E4960A1A11A685BA40BFF">
    <w:name w:val="8C38C43EA69E4960A1A11A685BA40BFF"/>
  </w:style>
  <w:style w:type="paragraph" w:customStyle="1" w:styleId="D2DAC093F7A04E46B5AE0CAF27338CF6">
    <w:name w:val="D2DAC093F7A04E46B5AE0CAF27338CF6"/>
  </w:style>
  <w:style w:type="paragraph" w:customStyle="1" w:styleId="1694AC27CC574964BBFDD517189037F0">
    <w:name w:val="1694AC27CC574964BBFDD517189037F0"/>
  </w:style>
  <w:style w:type="paragraph" w:customStyle="1" w:styleId="7F8D0C74A52548CB921BF8030D973A23">
    <w:name w:val="7F8D0C74A52548CB921BF8030D973A23"/>
  </w:style>
  <w:style w:type="paragraph" w:customStyle="1" w:styleId="8BDE1323344E40E2976A5A0AD06B624C">
    <w:name w:val="8BDE1323344E40E2976A5A0AD06B624C"/>
  </w:style>
  <w:style w:type="paragraph" w:customStyle="1" w:styleId="3B6DF2D3D2BB40018EAC8A60580F02C5">
    <w:name w:val="3B6DF2D3D2BB40018EAC8A60580F02C5"/>
  </w:style>
  <w:style w:type="paragraph" w:customStyle="1" w:styleId="568C3F07B956448EB55BF8626E6DC634">
    <w:name w:val="568C3F07B956448EB55BF8626E6DC634"/>
  </w:style>
  <w:style w:type="paragraph" w:customStyle="1" w:styleId="484CBE69C1954F33BFEAC16B7BE45176">
    <w:name w:val="484CBE69C1954F33BFEAC16B7BE45176"/>
  </w:style>
  <w:style w:type="paragraph" w:customStyle="1" w:styleId="D9F3140876B54963821F654AD4CF9BEF">
    <w:name w:val="D9F3140876B54963821F654AD4CF9BEF"/>
  </w:style>
  <w:style w:type="paragraph" w:customStyle="1" w:styleId="BF688D29041747AC8D519DA1097AC312">
    <w:name w:val="BF688D29041747AC8D519DA1097AC312"/>
  </w:style>
  <w:style w:type="paragraph" w:customStyle="1" w:styleId="49081DAF0D014189BDD11B0CCDB18C78">
    <w:name w:val="49081DAF0D014189BDD11B0CCDB18C78"/>
  </w:style>
  <w:style w:type="paragraph" w:customStyle="1" w:styleId="F19747A82079428292B3EB92CF1455C0">
    <w:name w:val="F19747A82079428292B3EB92CF1455C0"/>
  </w:style>
  <w:style w:type="paragraph" w:customStyle="1" w:styleId="1E9E3F4E7C7649D08FC59AEA7210429F">
    <w:name w:val="1E9E3F4E7C7649D08FC59AEA7210429F"/>
  </w:style>
  <w:style w:type="paragraph" w:customStyle="1" w:styleId="7DF2B54778B24160ADBAF395989F9B64">
    <w:name w:val="7DF2B54778B24160ADBAF395989F9B64"/>
  </w:style>
  <w:style w:type="paragraph" w:customStyle="1" w:styleId="4F15464DCA1241F79FDD0E6D34E03E66">
    <w:name w:val="4F15464DCA1241F79FDD0E6D34E03E66"/>
  </w:style>
  <w:style w:type="paragraph" w:customStyle="1" w:styleId="BB91C2FF56E94264B08531BE890368CC">
    <w:name w:val="BB91C2FF56E94264B08531BE890368CC"/>
  </w:style>
  <w:style w:type="paragraph" w:customStyle="1" w:styleId="E48EC107A04D4899B9C2A9BA993D5A8C">
    <w:name w:val="E48EC107A04D4899B9C2A9BA993D5A8C"/>
  </w:style>
  <w:style w:type="paragraph" w:customStyle="1" w:styleId="8B19DD5A33154A80A1B98C3DB6A92D00">
    <w:name w:val="8B19DD5A33154A80A1B98C3DB6A92D00"/>
  </w:style>
  <w:style w:type="paragraph" w:customStyle="1" w:styleId="86341D2ADCDE4CE7B170415D0DC6F637">
    <w:name w:val="86341D2ADCDE4CE7B170415D0DC6F637"/>
  </w:style>
  <w:style w:type="paragraph" w:customStyle="1" w:styleId="74DA8909B9974814916C6E215B5C2082">
    <w:name w:val="74DA8909B9974814916C6E215B5C2082"/>
  </w:style>
  <w:style w:type="paragraph" w:customStyle="1" w:styleId="FCA6681890CC46D591CCAC873B60C98F">
    <w:name w:val="FCA6681890CC46D591CCAC873B60C98F"/>
  </w:style>
  <w:style w:type="paragraph" w:customStyle="1" w:styleId="F4E7355576F4460EBBCF4FB825841716">
    <w:name w:val="F4E7355576F4460EBBCF4FB825841716"/>
  </w:style>
  <w:style w:type="paragraph" w:customStyle="1" w:styleId="98C4CB4AFED441F09E538AF009580EAD">
    <w:name w:val="98C4CB4AFED441F09E538AF009580EAD"/>
  </w:style>
  <w:style w:type="paragraph" w:customStyle="1" w:styleId="17452F37CF0D4C69B10513DF4EE90B62">
    <w:name w:val="17452F37CF0D4C69B10513DF4EE90B62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0021AE7FB646403CA4B5DC60F7A8FE00">
    <w:name w:val="0021AE7FB646403CA4B5DC60F7A8FE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4DF577F019154B89BCA3890C8F5B2B05">
    <w:name w:val="4DF577F019154B89BCA3890C8F5B2B05"/>
  </w:style>
  <w:style w:type="paragraph" w:customStyle="1" w:styleId="8CC9653659944A0892312FA3CB8842B8">
    <w:name w:val="8CC9653659944A0892312FA3CB8842B8"/>
  </w:style>
  <w:style w:type="paragraph" w:customStyle="1" w:styleId="269CFCFCA5124D3E81D3560C6F3D42E2">
    <w:name w:val="269CFCFCA5124D3E81D3560C6F3D42E2"/>
  </w:style>
  <w:style w:type="paragraph" w:customStyle="1" w:styleId="4CD10CCF791548B8BF329DD8B2C1DFD5">
    <w:name w:val="4CD10CCF791548B8BF329DD8B2C1DFD5"/>
  </w:style>
  <w:style w:type="paragraph" w:customStyle="1" w:styleId="09065ED957F0486DBBB5E5F5D9FE8BA0">
    <w:name w:val="09065ED957F0486DBBB5E5F5D9FE8BA0"/>
  </w:style>
  <w:style w:type="paragraph" w:customStyle="1" w:styleId="B4CAB6D06DC14E9C8F840173955DF491">
    <w:name w:val="B4CAB6D06DC14E9C8F840173955DF491"/>
  </w:style>
  <w:style w:type="paragraph" w:customStyle="1" w:styleId="F493D072632745948D925F57662D96A6">
    <w:name w:val="F493D072632745948D925F57662D96A6"/>
  </w:style>
  <w:style w:type="paragraph" w:customStyle="1" w:styleId="1A4070B901AD481F8BFFC8F303F25513">
    <w:name w:val="1A4070B901AD481F8BFFC8F303F25513"/>
  </w:style>
  <w:style w:type="paragraph" w:customStyle="1" w:styleId="D8377AA710FC437893299F55BDFEA1C2">
    <w:name w:val="D8377AA710FC437893299F55BDFEA1C2"/>
  </w:style>
  <w:style w:type="paragraph" w:customStyle="1" w:styleId="54D4166C5C0F4E0FACBF6F27E49AB669">
    <w:name w:val="54D4166C5C0F4E0FACBF6F27E49AB669"/>
  </w:style>
  <w:style w:type="paragraph" w:customStyle="1" w:styleId="8EFDB42E21B849BF82EF0DDC2F570CB1">
    <w:name w:val="8EFDB42E21B849BF82EF0DDC2F570CB1"/>
  </w:style>
  <w:style w:type="paragraph" w:customStyle="1" w:styleId="503F7FDEC14C449CBF5A86A78003DBB9">
    <w:name w:val="503F7FDEC14C449CBF5A86A78003DBB9"/>
  </w:style>
  <w:style w:type="paragraph" w:customStyle="1" w:styleId="1333696DDF4E4C67A542F6A45DC70136">
    <w:name w:val="1333696DDF4E4C67A542F6A45DC70136"/>
  </w:style>
  <w:style w:type="paragraph" w:customStyle="1" w:styleId="A62B7B4581694C9387C71494BF89DFD8">
    <w:name w:val="A62B7B4581694C9387C71494BF89DFD8"/>
  </w:style>
  <w:style w:type="paragraph" w:customStyle="1" w:styleId="AF7390DD0C7B4BBAAB217F5B3665A896">
    <w:name w:val="AF7390DD0C7B4BBAAB217F5B3665A896"/>
  </w:style>
  <w:style w:type="paragraph" w:customStyle="1" w:styleId="183795553870426AA574365B135E35E3">
    <w:name w:val="183795553870426AA574365B135E35E3"/>
  </w:style>
  <w:style w:type="paragraph" w:customStyle="1" w:styleId="ADC640F5C803440684D6F7863FDE38B8">
    <w:name w:val="ADC640F5C803440684D6F7863FDE38B8"/>
  </w:style>
  <w:style w:type="paragraph" w:customStyle="1" w:styleId="F6AAEBF69A1845ACB2E0D3CD14951011">
    <w:name w:val="F6AAEBF69A1845ACB2E0D3CD14951011"/>
  </w:style>
  <w:style w:type="paragraph" w:customStyle="1" w:styleId="6578BD32367D4DF3B2EBA68D47811267">
    <w:name w:val="6578BD32367D4DF3B2EBA68D47811267"/>
  </w:style>
  <w:style w:type="paragraph" w:customStyle="1" w:styleId="EF068F5A60C74EAF8146300E772A39BC">
    <w:name w:val="EF068F5A60C74EAF8146300E772A39BC"/>
  </w:style>
  <w:style w:type="paragraph" w:customStyle="1" w:styleId="7BC5ECB4A06743A1B647C6060EEF4B1F">
    <w:name w:val="7BC5ECB4A06743A1B647C6060EEF4B1F"/>
  </w:style>
  <w:style w:type="paragraph" w:customStyle="1" w:styleId="BDBF84614E9F42AA91AF8C42F55B8BC8">
    <w:name w:val="BDBF84614E9F42AA91AF8C42F55B8BC8"/>
    <w:rsid w:val="004F0509"/>
  </w:style>
  <w:style w:type="paragraph" w:customStyle="1" w:styleId="4E542EF5F0DC472DB879E9B51684CBD5">
    <w:name w:val="4E542EF5F0DC472DB879E9B51684CBD5"/>
    <w:rsid w:val="004F0509"/>
  </w:style>
  <w:style w:type="paragraph" w:customStyle="1" w:styleId="64307FACC95644E7BB347419C3C55602">
    <w:name w:val="64307FACC95644E7BB347419C3C55602"/>
    <w:rsid w:val="004F0509"/>
  </w:style>
  <w:style w:type="paragraph" w:customStyle="1" w:styleId="20C0EF22DC3F4AFC9F79E1706E3D261A">
    <w:name w:val="20C0EF22DC3F4AFC9F79E1706E3D261A"/>
    <w:rsid w:val="004F0509"/>
  </w:style>
  <w:style w:type="paragraph" w:customStyle="1" w:styleId="F6542D378B1741F3854A4B2F7D5ED307">
    <w:name w:val="F6542D378B1741F3854A4B2F7D5ED307"/>
    <w:rsid w:val="004F0509"/>
  </w:style>
  <w:style w:type="paragraph" w:customStyle="1" w:styleId="4EAB248C8CCB44CABABC4898A2B2EFF0">
    <w:name w:val="4EAB248C8CCB44CABABC4898A2B2EFF0"/>
    <w:rsid w:val="004F0509"/>
  </w:style>
  <w:style w:type="paragraph" w:customStyle="1" w:styleId="9510DE9EC408465AB31FCFFD44865253">
    <w:name w:val="9510DE9EC408465AB31FCFFD44865253"/>
    <w:rsid w:val="004F0509"/>
  </w:style>
  <w:style w:type="paragraph" w:customStyle="1" w:styleId="EF85DA62B9B4459788B4622A471C6067">
    <w:name w:val="EF85DA62B9B4459788B4622A471C6067"/>
    <w:rsid w:val="004F0509"/>
  </w:style>
  <w:style w:type="paragraph" w:customStyle="1" w:styleId="3149BDAD88C14199A6DEFB7ABA900844">
    <w:name w:val="3149BDAD88C14199A6DEFB7ABA900844"/>
    <w:rsid w:val="004F0509"/>
  </w:style>
  <w:style w:type="paragraph" w:customStyle="1" w:styleId="5AD1CBEBE75340A2854AA6B53CBFD248">
    <w:name w:val="5AD1CBEBE75340A2854AA6B53CBFD248"/>
    <w:rsid w:val="004F0509"/>
  </w:style>
  <w:style w:type="paragraph" w:customStyle="1" w:styleId="54515CCAE0EC469AA8BE03AC804E1452">
    <w:name w:val="54515CCAE0EC469AA8BE03AC804E1452"/>
    <w:rsid w:val="004F0509"/>
  </w:style>
  <w:style w:type="paragraph" w:customStyle="1" w:styleId="930B812FD78F4C26BFBC090ABEA8BDF1">
    <w:name w:val="930B812FD78F4C26BFBC090ABEA8BDF1"/>
    <w:rsid w:val="004F0509"/>
  </w:style>
  <w:style w:type="paragraph" w:customStyle="1" w:styleId="166F046E6AE94507BE20218A74196A4A">
    <w:name w:val="166F046E6AE94507BE20218A74196A4A"/>
    <w:rsid w:val="004F0509"/>
  </w:style>
  <w:style w:type="paragraph" w:customStyle="1" w:styleId="21E5432C75D64078A1EB84B5D338CCE2">
    <w:name w:val="21E5432C75D64078A1EB84B5D338CCE2"/>
    <w:rsid w:val="004F0509"/>
  </w:style>
  <w:style w:type="paragraph" w:customStyle="1" w:styleId="32001CE309C442D5A3D76ADBA0F7B353">
    <w:name w:val="32001CE309C442D5A3D76ADBA0F7B353"/>
    <w:rsid w:val="004F0509"/>
  </w:style>
  <w:style w:type="paragraph" w:customStyle="1" w:styleId="88FE51CAE7CA4847A57C67E0A53860BF">
    <w:name w:val="88FE51CAE7CA4847A57C67E0A53860BF"/>
    <w:rsid w:val="004F0509"/>
  </w:style>
  <w:style w:type="paragraph" w:customStyle="1" w:styleId="FBBBEE112732419EA488DA9497D4F2C4">
    <w:name w:val="FBBBEE112732419EA488DA9497D4F2C4"/>
    <w:rsid w:val="004F0509"/>
  </w:style>
  <w:style w:type="paragraph" w:customStyle="1" w:styleId="4A2565FA9EFB49F299545ABDD7635C79">
    <w:name w:val="4A2565FA9EFB49F299545ABDD7635C79"/>
    <w:rsid w:val="004F0509"/>
  </w:style>
  <w:style w:type="paragraph" w:customStyle="1" w:styleId="3DB601877BA24F39AF5819F04DCE303B">
    <w:name w:val="3DB601877BA24F39AF5819F04DCE303B"/>
    <w:rsid w:val="004F0509"/>
  </w:style>
  <w:style w:type="paragraph" w:customStyle="1" w:styleId="D1A04C54C48B4C67B4E1C011FF2581E0">
    <w:name w:val="D1A04C54C48B4C67B4E1C011FF2581E0"/>
    <w:rsid w:val="004F0509"/>
  </w:style>
  <w:style w:type="paragraph" w:customStyle="1" w:styleId="175B141B1CCD4EFF8EBFECAE091849F0">
    <w:name w:val="175B141B1CCD4EFF8EBFECAE091849F0"/>
    <w:rsid w:val="004F0509"/>
  </w:style>
  <w:style w:type="paragraph" w:customStyle="1" w:styleId="B8E90F7C841A458B97ED8E9D90B1D2BF">
    <w:name w:val="B8E90F7C841A458B97ED8E9D90B1D2BF"/>
    <w:rsid w:val="004F0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2021-03-17T12:36:00Z</dcterms:created>
  <dcterms:modified xsi:type="dcterms:W3CDTF">2021-03-17T13:16:00Z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